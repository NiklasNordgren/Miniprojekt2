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6FB8EF6E"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AF4FBE">
              <w:rPr>
                <w:sz w:val="72"/>
              </w:rPr>
              <w:t>3</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r>
              <w:rPr>
                <w:bCs/>
                <w:i/>
              </w:rPr>
              <w:t>Medén,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31CE285C"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w:t>
            </w:r>
            <w:r w:rsidR="00C577AB">
              <w:rPr>
                <w:sz w:val="32"/>
              </w:rPr>
              <w:t>2</w:t>
            </w:r>
            <w:r>
              <w:rPr>
                <w:sz w:val="32"/>
              </w:rPr>
              <w:t>-</w:t>
            </w:r>
            <w:r w:rsidR="00AF4FBE">
              <w:rPr>
                <w:sz w:val="32"/>
              </w:rPr>
              <w:t>07</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AF4FBE" w14:paraId="170B2F65" w14:textId="77777777" w:rsidTr="005C16E1">
        <w:trPr>
          <w:trHeight w:val="407"/>
        </w:trPr>
        <w:tc>
          <w:tcPr>
            <w:tcW w:w="5000" w:type="pct"/>
            <w:tcBorders>
              <w:bottom w:val="single" w:sz="4" w:space="0" w:color="1F497D" w:themeColor="text2"/>
            </w:tcBorders>
          </w:tcPr>
          <w:p w14:paraId="46B4897C" w14:textId="0F66CEFD"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AF4FBE">
              <w:rPr>
                <w:rFonts w:ascii="Verdana" w:hAnsi="Verdana"/>
                <w:sz w:val="20"/>
              </w:rPr>
              <w:t>3</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AF4FBE"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1EEC1BF2" w14:textId="5E90B4C0" w:rsidR="009C061F"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564855" w:history="1">
            <w:r w:rsidR="009C061F" w:rsidRPr="00C7413A">
              <w:rPr>
                <w:rStyle w:val="Hyperlnk"/>
              </w:rPr>
              <w:t>1</w:t>
            </w:r>
            <w:r w:rsidR="009C061F">
              <w:rPr>
                <w:rFonts w:asciiTheme="minorHAnsi" w:eastAsiaTheme="minorEastAsia" w:hAnsiTheme="minorHAnsi" w:cstheme="minorBidi"/>
                <w:sz w:val="22"/>
                <w:lang w:val="sv-SE" w:eastAsia="sv-SE"/>
              </w:rPr>
              <w:tab/>
            </w:r>
            <w:r w:rsidR="009C061F" w:rsidRPr="00C7413A">
              <w:rPr>
                <w:rStyle w:val="Hyperlnk"/>
              </w:rPr>
              <w:t>Inledning</w:t>
            </w:r>
            <w:r w:rsidR="009C061F">
              <w:rPr>
                <w:webHidden/>
              </w:rPr>
              <w:tab/>
            </w:r>
            <w:r w:rsidR="009C061F">
              <w:rPr>
                <w:webHidden/>
              </w:rPr>
              <w:fldChar w:fldCharType="begin"/>
            </w:r>
            <w:r w:rsidR="009C061F">
              <w:rPr>
                <w:webHidden/>
              </w:rPr>
              <w:instrText xml:space="preserve"> PAGEREF _Toc31564855 \h </w:instrText>
            </w:r>
            <w:r w:rsidR="009C061F">
              <w:rPr>
                <w:webHidden/>
              </w:rPr>
            </w:r>
            <w:r w:rsidR="009C061F">
              <w:rPr>
                <w:webHidden/>
              </w:rPr>
              <w:fldChar w:fldCharType="separate"/>
            </w:r>
            <w:r w:rsidR="009C061F">
              <w:rPr>
                <w:webHidden/>
              </w:rPr>
              <w:t>1</w:t>
            </w:r>
            <w:r w:rsidR="009C061F">
              <w:rPr>
                <w:webHidden/>
              </w:rPr>
              <w:fldChar w:fldCharType="end"/>
            </w:r>
          </w:hyperlink>
        </w:p>
        <w:p w14:paraId="62F8C4D1" w14:textId="49250B2D" w:rsidR="009C061F" w:rsidRDefault="007C3C4D">
          <w:pPr>
            <w:pStyle w:val="Innehll1"/>
            <w:rPr>
              <w:rFonts w:asciiTheme="minorHAnsi" w:eastAsiaTheme="minorEastAsia" w:hAnsiTheme="minorHAnsi" w:cstheme="minorBidi"/>
              <w:sz w:val="22"/>
              <w:lang w:val="sv-SE" w:eastAsia="sv-SE"/>
            </w:rPr>
          </w:pPr>
          <w:hyperlink w:anchor="_Toc31564856" w:history="1">
            <w:r w:rsidR="009C061F" w:rsidRPr="00C7413A">
              <w:rPr>
                <w:rStyle w:val="Hyperlnk"/>
              </w:rPr>
              <w:t>2</w:t>
            </w:r>
            <w:r w:rsidR="009C061F">
              <w:rPr>
                <w:rFonts w:asciiTheme="minorHAnsi" w:eastAsiaTheme="minorEastAsia" w:hAnsiTheme="minorHAnsi" w:cstheme="minorBidi"/>
                <w:sz w:val="22"/>
                <w:lang w:val="sv-SE" w:eastAsia="sv-SE"/>
              </w:rPr>
              <w:tab/>
            </w:r>
            <w:r w:rsidR="009C061F" w:rsidRPr="00C7413A">
              <w:rPr>
                <w:rStyle w:val="Hyperlnk"/>
              </w:rPr>
              <w:t>Metod</w:t>
            </w:r>
            <w:r w:rsidR="009C061F">
              <w:rPr>
                <w:webHidden/>
              </w:rPr>
              <w:tab/>
            </w:r>
            <w:r w:rsidR="009C061F">
              <w:rPr>
                <w:webHidden/>
              </w:rPr>
              <w:fldChar w:fldCharType="begin"/>
            </w:r>
            <w:r w:rsidR="009C061F">
              <w:rPr>
                <w:webHidden/>
              </w:rPr>
              <w:instrText xml:space="preserve"> PAGEREF _Toc31564856 \h </w:instrText>
            </w:r>
            <w:r w:rsidR="009C061F">
              <w:rPr>
                <w:webHidden/>
              </w:rPr>
            </w:r>
            <w:r w:rsidR="009C061F">
              <w:rPr>
                <w:webHidden/>
              </w:rPr>
              <w:fldChar w:fldCharType="separate"/>
            </w:r>
            <w:r w:rsidR="009C061F">
              <w:rPr>
                <w:webHidden/>
              </w:rPr>
              <w:t>2</w:t>
            </w:r>
            <w:r w:rsidR="009C061F">
              <w:rPr>
                <w:webHidden/>
              </w:rPr>
              <w:fldChar w:fldCharType="end"/>
            </w:r>
          </w:hyperlink>
        </w:p>
        <w:p w14:paraId="7CA35EB6" w14:textId="7BA9D00F" w:rsidR="009C061F" w:rsidRDefault="007C3C4D">
          <w:pPr>
            <w:pStyle w:val="Innehll1"/>
            <w:rPr>
              <w:rFonts w:asciiTheme="minorHAnsi" w:eastAsiaTheme="minorEastAsia" w:hAnsiTheme="minorHAnsi" w:cstheme="minorBidi"/>
              <w:sz w:val="22"/>
              <w:lang w:val="sv-SE" w:eastAsia="sv-SE"/>
            </w:rPr>
          </w:pPr>
          <w:hyperlink w:anchor="_Toc31564857" w:history="1">
            <w:r w:rsidR="009C061F" w:rsidRPr="00C7413A">
              <w:rPr>
                <w:rStyle w:val="Hyperlnk"/>
              </w:rPr>
              <w:t>3</w:t>
            </w:r>
            <w:r w:rsidR="009C061F">
              <w:rPr>
                <w:rFonts w:asciiTheme="minorHAnsi" w:eastAsiaTheme="minorEastAsia" w:hAnsiTheme="minorHAnsi" w:cstheme="minorBidi"/>
                <w:sz w:val="22"/>
                <w:lang w:val="sv-SE" w:eastAsia="sv-SE"/>
              </w:rPr>
              <w:tab/>
            </w:r>
            <w:r w:rsidR="009C061F" w:rsidRPr="00C7413A">
              <w:rPr>
                <w:rStyle w:val="Hyperlnk"/>
              </w:rPr>
              <w:t>Resultat</w:t>
            </w:r>
            <w:r w:rsidR="009C061F">
              <w:rPr>
                <w:webHidden/>
              </w:rPr>
              <w:tab/>
            </w:r>
            <w:r w:rsidR="009C061F">
              <w:rPr>
                <w:webHidden/>
              </w:rPr>
              <w:fldChar w:fldCharType="begin"/>
            </w:r>
            <w:r w:rsidR="009C061F">
              <w:rPr>
                <w:webHidden/>
              </w:rPr>
              <w:instrText xml:space="preserve"> PAGEREF _Toc31564857 \h </w:instrText>
            </w:r>
            <w:r w:rsidR="009C061F">
              <w:rPr>
                <w:webHidden/>
              </w:rPr>
            </w:r>
            <w:r w:rsidR="009C061F">
              <w:rPr>
                <w:webHidden/>
              </w:rPr>
              <w:fldChar w:fldCharType="separate"/>
            </w:r>
            <w:r w:rsidR="009C061F">
              <w:rPr>
                <w:webHidden/>
              </w:rPr>
              <w:t>3</w:t>
            </w:r>
            <w:r w:rsidR="009C061F">
              <w:rPr>
                <w:webHidden/>
              </w:rPr>
              <w:fldChar w:fldCharType="end"/>
            </w:r>
          </w:hyperlink>
        </w:p>
        <w:p w14:paraId="227575B0" w14:textId="3B605301" w:rsidR="009C061F" w:rsidRDefault="007C3C4D">
          <w:pPr>
            <w:pStyle w:val="Innehll1"/>
            <w:rPr>
              <w:rFonts w:asciiTheme="minorHAnsi" w:eastAsiaTheme="minorEastAsia" w:hAnsiTheme="minorHAnsi" w:cstheme="minorBidi"/>
              <w:sz w:val="22"/>
              <w:lang w:val="sv-SE" w:eastAsia="sv-SE"/>
            </w:rPr>
          </w:pPr>
          <w:hyperlink w:anchor="_Toc31564858" w:history="1">
            <w:r w:rsidR="009C061F" w:rsidRPr="00C7413A">
              <w:rPr>
                <w:rStyle w:val="Hyperlnk"/>
              </w:rPr>
              <w:t>4</w:t>
            </w:r>
            <w:r w:rsidR="009C061F">
              <w:rPr>
                <w:rFonts w:asciiTheme="minorHAnsi" w:eastAsiaTheme="minorEastAsia" w:hAnsiTheme="minorHAnsi" w:cstheme="minorBidi"/>
                <w:sz w:val="22"/>
                <w:lang w:val="sv-SE" w:eastAsia="sv-SE"/>
              </w:rPr>
              <w:tab/>
            </w:r>
            <w:r w:rsidR="009C061F" w:rsidRPr="00C7413A">
              <w:rPr>
                <w:rStyle w:val="Hyperlnk"/>
              </w:rPr>
              <w:t>Diskussion</w:t>
            </w:r>
            <w:r w:rsidR="009C061F">
              <w:rPr>
                <w:webHidden/>
              </w:rPr>
              <w:tab/>
            </w:r>
            <w:r w:rsidR="009C061F">
              <w:rPr>
                <w:webHidden/>
              </w:rPr>
              <w:fldChar w:fldCharType="begin"/>
            </w:r>
            <w:r w:rsidR="009C061F">
              <w:rPr>
                <w:webHidden/>
              </w:rPr>
              <w:instrText xml:space="preserve"> PAGEREF _Toc31564858 \h </w:instrText>
            </w:r>
            <w:r w:rsidR="009C061F">
              <w:rPr>
                <w:webHidden/>
              </w:rPr>
            </w:r>
            <w:r w:rsidR="009C061F">
              <w:rPr>
                <w:webHidden/>
              </w:rPr>
              <w:fldChar w:fldCharType="separate"/>
            </w:r>
            <w:r w:rsidR="009C061F">
              <w:rPr>
                <w:webHidden/>
              </w:rPr>
              <w:t>4</w:t>
            </w:r>
            <w:r w:rsidR="009C061F">
              <w:rPr>
                <w:webHidden/>
              </w:rPr>
              <w:fldChar w:fldCharType="end"/>
            </w:r>
          </w:hyperlink>
        </w:p>
        <w:p w14:paraId="0F30A74C" w14:textId="4F0175E1" w:rsidR="009C061F" w:rsidRDefault="007C3C4D">
          <w:pPr>
            <w:pStyle w:val="Innehll1"/>
            <w:rPr>
              <w:rFonts w:asciiTheme="minorHAnsi" w:eastAsiaTheme="minorEastAsia" w:hAnsiTheme="minorHAnsi" w:cstheme="minorBidi"/>
              <w:sz w:val="22"/>
              <w:lang w:val="sv-SE" w:eastAsia="sv-SE"/>
            </w:rPr>
          </w:pPr>
          <w:hyperlink w:anchor="_Toc31564859" w:history="1">
            <w:r w:rsidR="009C061F" w:rsidRPr="00C7413A">
              <w:rPr>
                <w:rStyle w:val="Hyperlnk"/>
              </w:rPr>
              <w:t>5</w:t>
            </w:r>
            <w:r w:rsidR="009C061F">
              <w:rPr>
                <w:rFonts w:asciiTheme="minorHAnsi" w:eastAsiaTheme="minorEastAsia" w:hAnsiTheme="minorHAnsi" w:cstheme="minorBidi"/>
                <w:sz w:val="22"/>
                <w:lang w:val="sv-SE" w:eastAsia="sv-SE"/>
              </w:rPr>
              <w:tab/>
            </w:r>
            <w:r w:rsidR="009C061F" w:rsidRPr="00C7413A">
              <w:rPr>
                <w:rStyle w:val="Hyperlnk"/>
              </w:rPr>
              <w:t>Bilaga – kodlistningar</w:t>
            </w:r>
            <w:r w:rsidR="009C061F">
              <w:rPr>
                <w:webHidden/>
              </w:rPr>
              <w:tab/>
            </w:r>
            <w:r w:rsidR="009C061F">
              <w:rPr>
                <w:webHidden/>
              </w:rPr>
              <w:fldChar w:fldCharType="begin"/>
            </w:r>
            <w:r w:rsidR="009C061F">
              <w:rPr>
                <w:webHidden/>
              </w:rPr>
              <w:instrText xml:space="preserve"> PAGEREF _Toc31564859 \h </w:instrText>
            </w:r>
            <w:r w:rsidR="009C061F">
              <w:rPr>
                <w:webHidden/>
              </w:rPr>
            </w:r>
            <w:r w:rsidR="009C061F">
              <w:rPr>
                <w:webHidden/>
              </w:rPr>
              <w:fldChar w:fldCharType="separate"/>
            </w:r>
            <w:r w:rsidR="009C061F">
              <w:rPr>
                <w:webHidden/>
              </w:rPr>
              <w:t>5</w:t>
            </w:r>
            <w:r w:rsidR="009C061F">
              <w:rPr>
                <w:webHidden/>
              </w:rPr>
              <w:fldChar w:fldCharType="end"/>
            </w:r>
          </w:hyperlink>
        </w:p>
        <w:p w14:paraId="588ED797" w14:textId="69DB062B" w:rsidR="009C061F" w:rsidRDefault="007C3C4D">
          <w:pPr>
            <w:pStyle w:val="Innehll2"/>
            <w:rPr>
              <w:rFonts w:asciiTheme="minorHAnsi" w:eastAsiaTheme="minorEastAsia" w:hAnsiTheme="minorHAnsi" w:cstheme="minorBidi"/>
              <w:sz w:val="22"/>
              <w:szCs w:val="22"/>
              <w:lang w:val="sv-SE" w:eastAsia="sv-SE"/>
            </w:rPr>
          </w:pPr>
          <w:hyperlink w:anchor="_Toc31564860" w:history="1">
            <w:r w:rsidR="009C061F" w:rsidRPr="00C7413A">
              <w:rPr>
                <w:rStyle w:val="Hyperlnk"/>
              </w:rPr>
              <w:t>5.1</w:t>
            </w:r>
            <w:r w:rsidR="009C061F">
              <w:rPr>
                <w:rFonts w:asciiTheme="minorHAnsi" w:eastAsiaTheme="minorEastAsia" w:hAnsiTheme="minorHAnsi" w:cstheme="minorBidi"/>
                <w:sz w:val="22"/>
                <w:szCs w:val="22"/>
                <w:lang w:val="sv-SE" w:eastAsia="sv-SE"/>
              </w:rPr>
              <w:tab/>
            </w:r>
            <w:r w:rsidR="009C061F" w:rsidRPr="00C7413A">
              <w:rPr>
                <w:rStyle w:val="Hyperlnk"/>
              </w:rPr>
              <w:t>Klassen Element</w:t>
            </w:r>
            <w:r w:rsidR="009C061F">
              <w:rPr>
                <w:webHidden/>
              </w:rPr>
              <w:tab/>
            </w:r>
            <w:r w:rsidR="009C061F">
              <w:rPr>
                <w:webHidden/>
              </w:rPr>
              <w:fldChar w:fldCharType="begin"/>
            </w:r>
            <w:r w:rsidR="009C061F">
              <w:rPr>
                <w:webHidden/>
              </w:rPr>
              <w:instrText xml:space="preserve"> PAGEREF _Toc31564860 \h </w:instrText>
            </w:r>
            <w:r w:rsidR="009C061F">
              <w:rPr>
                <w:webHidden/>
              </w:rPr>
            </w:r>
            <w:r w:rsidR="009C061F">
              <w:rPr>
                <w:webHidden/>
              </w:rPr>
              <w:fldChar w:fldCharType="separate"/>
            </w:r>
            <w:r w:rsidR="009C061F">
              <w:rPr>
                <w:webHidden/>
              </w:rPr>
              <w:t>5</w:t>
            </w:r>
            <w:r w:rsidR="009C061F">
              <w:rPr>
                <w:webHidden/>
              </w:rPr>
              <w:fldChar w:fldCharType="end"/>
            </w:r>
          </w:hyperlink>
        </w:p>
        <w:p w14:paraId="7AF1928B" w14:textId="6BCE9EE7" w:rsidR="009C061F" w:rsidRDefault="007C3C4D">
          <w:pPr>
            <w:pStyle w:val="Innehll2"/>
            <w:rPr>
              <w:rFonts w:asciiTheme="minorHAnsi" w:eastAsiaTheme="minorEastAsia" w:hAnsiTheme="minorHAnsi" w:cstheme="minorBidi"/>
              <w:sz w:val="22"/>
              <w:szCs w:val="22"/>
              <w:lang w:val="sv-SE" w:eastAsia="sv-SE"/>
            </w:rPr>
          </w:pPr>
          <w:hyperlink w:anchor="_Toc31564861" w:history="1">
            <w:r w:rsidR="009C061F" w:rsidRPr="00C7413A">
              <w:rPr>
                <w:rStyle w:val="Hyperlnk"/>
              </w:rPr>
              <w:t>5.2</w:t>
            </w:r>
            <w:r w:rsidR="009C061F">
              <w:rPr>
                <w:rFonts w:asciiTheme="minorHAnsi" w:eastAsiaTheme="minorEastAsia" w:hAnsiTheme="minorHAnsi" w:cstheme="minorBidi"/>
                <w:sz w:val="22"/>
                <w:szCs w:val="22"/>
                <w:lang w:val="sv-SE" w:eastAsia="sv-SE"/>
              </w:rPr>
              <w:tab/>
            </w:r>
            <w:r w:rsidR="009C061F" w:rsidRPr="00C7413A">
              <w:rPr>
                <w:rStyle w:val="Hyperlnk"/>
              </w:rPr>
              <w:t>Klassen CompositeElement</w:t>
            </w:r>
            <w:r w:rsidR="009C061F">
              <w:rPr>
                <w:webHidden/>
              </w:rPr>
              <w:tab/>
            </w:r>
            <w:r w:rsidR="009C061F">
              <w:rPr>
                <w:webHidden/>
              </w:rPr>
              <w:fldChar w:fldCharType="begin"/>
            </w:r>
            <w:r w:rsidR="009C061F">
              <w:rPr>
                <w:webHidden/>
              </w:rPr>
              <w:instrText xml:space="preserve"> PAGEREF _Toc31564861 \h </w:instrText>
            </w:r>
            <w:r w:rsidR="009C061F">
              <w:rPr>
                <w:webHidden/>
              </w:rPr>
            </w:r>
            <w:r w:rsidR="009C061F">
              <w:rPr>
                <w:webHidden/>
              </w:rPr>
              <w:fldChar w:fldCharType="separate"/>
            </w:r>
            <w:r w:rsidR="009C061F">
              <w:rPr>
                <w:webHidden/>
              </w:rPr>
              <w:t>6</w:t>
            </w:r>
            <w:r w:rsidR="009C061F">
              <w:rPr>
                <w:webHidden/>
              </w:rPr>
              <w:fldChar w:fldCharType="end"/>
            </w:r>
          </w:hyperlink>
        </w:p>
        <w:p w14:paraId="208FE4C5" w14:textId="63821482" w:rsidR="009C061F" w:rsidRDefault="007C3C4D">
          <w:pPr>
            <w:pStyle w:val="Innehll2"/>
            <w:rPr>
              <w:rFonts w:asciiTheme="minorHAnsi" w:eastAsiaTheme="minorEastAsia" w:hAnsiTheme="minorHAnsi" w:cstheme="minorBidi"/>
              <w:sz w:val="22"/>
              <w:szCs w:val="22"/>
              <w:lang w:val="sv-SE" w:eastAsia="sv-SE"/>
            </w:rPr>
          </w:pPr>
          <w:hyperlink w:anchor="_Toc31564862" w:history="1">
            <w:r w:rsidR="009C061F" w:rsidRPr="00C7413A">
              <w:rPr>
                <w:rStyle w:val="Hyperlnk"/>
              </w:rPr>
              <w:t>5.3</w:t>
            </w:r>
            <w:r w:rsidR="009C061F">
              <w:rPr>
                <w:rFonts w:asciiTheme="minorHAnsi" w:eastAsiaTheme="minorEastAsia" w:hAnsiTheme="minorHAnsi" w:cstheme="minorBidi"/>
                <w:sz w:val="22"/>
                <w:szCs w:val="22"/>
                <w:lang w:val="sv-SE" w:eastAsia="sv-SE"/>
              </w:rPr>
              <w:tab/>
            </w:r>
            <w:r w:rsidR="009C061F" w:rsidRPr="00C7413A">
              <w:rPr>
                <w:rStyle w:val="Hyperlnk"/>
              </w:rPr>
              <w:t>Klassen Header</w:t>
            </w:r>
            <w:r w:rsidR="009C061F">
              <w:rPr>
                <w:webHidden/>
              </w:rPr>
              <w:tab/>
            </w:r>
            <w:r w:rsidR="009C061F">
              <w:rPr>
                <w:webHidden/>
              </w:rPr>
              <w:fldChar w:fldCharType="begin"/>
            </w:r>
            <w:r w:rsidR="009C061F">
              <w:rPr>
                <w:webHidden/>
              </w:rPr>
              <w:instrText xml:space="preserve"> PAGEREF _Toc31564862 \h </w:instrText>
            </w:r>
            <w:r w:rsidR="009C061F">
              <w:rPr>
                <w:webHidden/>
              </w:rPr>
            </w:r>
            <w:r w:rsidR="009C061F">
              <w:rPr>
                <w:webHidden/>
              </w:rPr>
              <w:fldChar w:fldCharType="separate"/>
            </w:r>
            <w:r w:rsidR="009C061F">
              <w:rPr>
                <w:webHidden/>
              </w:rPr>
              <w:t>6</w:t>
            </w:r>
            <w:r w:rsidR="009C061F">
              <w:rPr>
                <w:webHidden/>
              </w:rPr>
              <w:fldChar w:fldCharType="end"/>
            </w:r>
          </w:hyperlink>
        </w:p>
        <w:p w14:paraId="4B482039" w14:textId="3C032E43" w:rsidR="009C061F" w:rsidRDefault="007C3C4D">
          <w:pPr>
            <w:pStyle w:val="Innehll2"/>
            <w:rPr>
              <w:rFonts w:asciiTheme="minorHAnsi" w:eastAsiaTheme="minorEastAsia" w:hAnsiTheme="minorHAnsi" w:cstheme="minorBidi"/>
              <w:sz w:val="22"/>
              <w:szCs w:val="22"/>
              <w:lang w:val="sv-SE" w:eastAsia="sv-SE"/>
            </w:rPr>
          </w:pPr>
          <w:hyperlink w:anchor="_Toc31564863" w:history="1">
            <w:r w:rsidR="009C061F" w:rsidRPr="00C7413A">
              <w:rPr>
                <w:rStyle w:val="Hyperlnk"/>
              </w:rPr>
              <w:t>5.4</w:t>
            </w:r>
            <w:r w:rsidR="009C061F">
              <w:rPr>
                <w:rFonts w:asciiTheme="minorHAnsi" w:eastAsiaTheme="minorEastAsia" w:hAnsiTheme="minorHAnsi" w:cstheme="minorBidi"/>
                <w:sz w:val="22"/>
                <w:szCs w:val="22"/>
                <w:lang w:val="sv-SE" w:eastAsia="sv-SE"/>
              </w:rPr>
              <w:tab/>
            </w:r>
            <w:r w:rsidR="009C061F" w:rsidRPr="00C7413A">
              <w:rPr>
                <w:rStyle w:val="Hyperlnk"/>
              </w:rPr>
              <w:t>Klassen Paragraph</w:t>
            </w:r>
            <w:r w:rsidR="009C061F">
              <w:rPr>
                <w:webHidden/>
              </w:rPr>
              <w:tab/>
            </w:r>
            <w:r w:rsidR="009C061F">
              <w:rPr>
                <w:webHidden/>
              </w:rPr>
              <w:fldChar w:fldCharType="begin"/>
            </w:r>
            <w:r w:rsidR="009C061F">
              <w:rPr>
                <w:webHidden/>
              </w:rPr>
              <w:instrText xml:space="preserve"> PAGEREF _Toc31564863 \h </w:instrText>
            </w:r>
            <w:r w:rsidR="009C061F">
              <w:rPr>
                <w:webHidden/>
              </w:rPr>
            </w:r>
            <w:r w:rsidR="009C061F">
              <w:rPr>
                <w:webHidden/>
              </w:rPr>
              <w:fldChar w:fldCharType="separate"/>
            </w:r>
            <w:r w:rsidR="009C061F">
              <w:rPr>
                <w:webHidden/>
              </w:rPr>
              <w:t>7</w:t>
            </w:r>
            <w:r w:rsidR="009C061F">
              <w:rPr>
                <w:webHidden/>
              </w:rPr>
              <w:fldChar w:fldCharType="end"/>
            </w:r>
          </w:hyperlink>
        </w:p>
        <w:p w14:paraId="29090F90" w14:textId="269DB381" w:rsidR="009C061F" w:rsidRDefault="007C3C4D">
          <w:pPr>
            <w:pStyle w:val="Innehll2"/>
            <w:rPr>
              <w:rFonts w:asciiTheme="minorHAnsi" w:eastAsiaTheme="minorEastAsia" w:hAnsiTheme="minorHAnsi" w:cstheme="minorBidi"/>
              <w:sz w:val="22"/>
              <w:szCs w:val="22"/>
              <w:lang w:val="sv-SE" w:eastAsia="sv-SE"/>
            </w:rPr>
          </w:pPr>
          <w:hyperlink w:anchor="_Toc31564864" w:history="1">
            <w:r w:rsidR="009C061F" w:rsidRPr="00C7413A">
              <w:rPr>
                <w:rStyle w:val="Hyperlnk"/>
              </w:rPr>
              <w:t>5.5</w:t>
            </w:r>
            <w:r w:rsidR="009C061F">
              <w:rPr>
                <w:rFonts w:asciiTheme="minorHAnsi" w:eastAsiaTheme="minorEastAsia" w:hAnsiTheme="minorHAnsi" w:cstheme="minorBidi"/>
                <w:sz w:val="22"/>
                <w:szCs w:val="22"/>
                <w:lang w:val="sv-SE" w:eastAsia="sv-SE"/>
              </w:rPr>
              <w:tab/>
            </w:r>
            <w:r w:rsidR="009C061F" w:rsidRPr="00C7413A">
              <w:rPr>
                <w:rStyle w:val="Hyperlnk"/>
              </w:rPr>
              <w:t>Klassen ElementFactory</w:t>
            </w:r>
            <w:r w:rsidR="009C061F">
              <w:rPr>
                <w:webHidden/>
              </w:rPr>
              <w:tab/>
            </w:r>
            <w:r w:rsidR="009C061F">
              <w:rPr>
                <w:webHidden/>
              </w:rPr>
              <w:fldChar w:fldCharType="begin"/>
            </w:r>
            <w:r w:rsidR="009C061F">
              <w:rPr>
                <w:webHidden/>
              </w:rPr>
              <w:instrText xml:space="preserve"> PAGEREF _Toc31564864 \h </w:instrText>
            </w:r>
            <w:r w:rsidR="009C061F">
              <w:rPr>
                <w:webHidden/>
              </w:rPr>
            </w:r>
            <w:r w:rsidR="009C061F">
              <w:rPr>
                <w:webHidden/>
              </w:rPr>
              <w:fldChar w:fldCharType="separate"/>
            </w:r>
            <w:r w:rsidR="009C061F">
              <w:rPr>
                <w:webHidden/>
              </w:rPr>
              <w:t>7</w:t>
            </w:r>
            <w:r w:rsidR="009C061F">
              <w:rPr>
                <w:webHidden/>
              </w:rPr>
              <w:fldChar w:fldCharType="end"/>
            </w:r>
          </w:hyperlink>
        </w:p>
        <w:p w14:paraId="5BA6CD85" w14:textId="7DA2CA3F" w:rsidR="009C061F" w:rsidRDefault="007C3C4D">
          <w:pPr>
            <w:pStyle w:val="Innehll2"/>
            <w:rPr>
              <w:rFonts w:asciiTheme="minorHAnsi" w:eastAsiaTheme="minorEastAsia" w:hAnsiTheme="minorHAnsi" w:cstheme="minorBidi"/>
              <w:sz w:val="22"/>
              <w:szCs w:val="22"/>
              <w:lang w:val="sv-SE" w:eastAsia="sv-SE"/>
            </w:rPr>
          </w:pPr>
          <w:hyperlink w:anchor="_Toc31564865" w:history="1">
            <w:r w:rsidR="009C061F" w:rsidRPr="00C7413A">
              <w:rPr>
                <w:rStyle w:val="Hyperlnk"/>
              </w:rPr>
              <w:t>5.6</w:t>
            </w:r>
            <w:r w:rsidR="009C061F">
              <w:rPr>
                <w:rFonts w:asciiTheme="minorHAnsi" w:eastAsiaTheme="minorEastAsia" w:hAnsiTheme="minorHAnsi" w:cstheme="minorBidi"/>
                <w:sz w:val="22"/>
                <w:szCs w:val="22"/>
                <w:lang w:val="sv-SE" w:eastAsia="sv-SE"/>
              </w:rPr>
              <w:tab/>
            </w:r>
            <w:r w:rsidR="009C061F" w:rsidRPr="00C7413A">
              <w:rPr>
                <w:rStyle w:val="Hyperlnk"/>
              </w:rPr>
              <w:t>Klassen Document</w:t>
            </w:r>
            <w:r w:rsidR="009C061F">
              <w:rPr>
                <w:webHidden/>
              </w:rPr>
              <w:tab/>
            </w:r>
            <w:r w:rsidR="009C061F">
              <w:rPr>
                <w:webHidden/>
              </w:rPr>
              <w:fldChar w:fldCharType="begin"/>
            </w:r>
            <w:r w:rsidR="009C061F">
              <w:rPr>
                <w:webHidden/>
              </w:rPr>
              <w:instrText xml:space="preserve"> PAGEREF _Toc31564865 \h </w:instrText>
            </w:r>
            <w:r w:rsidR="009C061F">
              <w:rPr>
                <w:webHidden/>
              </w:rPr>
            </w:r>
            <w:r w:rsidR="009C061F">
              <w:rPr>
                <w:webHidden/>
              </w:rPr>
              <w:fldChar w:fldCharType="separate"/>
            </w:r>
            <w:r w:rsidR="009C061F">
              <w:rPr>
                <w:webHidden/>
              </w:rPr>
              <w:t>8</w:t>
            </w:r>
            <w:r w:rsidR="009C061F">
              <w:rPr>
                <w:webHidden/>
              </w:rPr>
              <w:fldChar w:fldCharType="end"/>
            </w:r>
          </w:hyperlink>
        </w:p>
        <w:p w14:paraId="292748BA" w14:textId="62B5F55B" w:rsidR="009C061F" w:rsidRDefault="007C3C4D">
          <w:pPr>
            <w:pStyle w:val="Innehll2"/>
            <w:rPr>
              <w:rFonts w:asciiTheme="minorHAnsi" w:eastAsiaTheme="minorEastAsia" w:hAnsiTheme="minorHAnsi" w:cstheme="minorBidi"/>
              <w:sz w:val="22"/>
              <w:szCs w:val="22"/>
              <w:lang w:val="sv-SE" w:eastAsia="sv-SE"/>
            </w:rPr>
          </w:pPr>
          <w:hyperlink w:anchor="_Toc31564866" w:history="1">
            <w:r w:rsidR="009C061F" w:rsidRPr="00C7413A">
              <w:rPr>
                <w:rStyle w:val="Hyperlnk"/>
              </w:rPr>
              <w:t>5.7</w:t>
            </w:r>
            <w:r w:rsidR="009C061F">
              <w:rPr>
                <w:rFonts w:asciiTheme="minorHAnsi" w:eastAsiaTheme="minorEastAsia" w:hAnsiTheme="minorHAnsi" w:cstheme="minorBidi"/>
                <w:sz w:val="22"/>
                <w:szCs w:val="22"/>
                <w:lang w:val="sv-SE" w:eastAsia="sv-SE"/>
              </w:rPr>
              <w:tab/>
            </w:r>
            <w:r w:rsidR="009C061F" w:rsidRPr="00C7413A">
              <w:rPr>
                <w:rStyle w:val="Hyperlnk"/>
              </w:rPr>
              <w:t>Klassen Main</w:t>
            </w:r>
            <w:r w:rsidR="009C061F">
              <w:rPr>
                <w:webHidden/>
              </w:rPr>
              <w:tab/>
            </w:r>
            <w:r w:rsidR="009C061F">
              <w:rPr>
                <w:webHidden/>
              </w:rPr>
              <w:fldChar w:fldCharType="begin"/>
            </w:r>
            <w:r w:rsidR="009C061F">
              <w:rPr>
                <w:webHidden/>
              </w:rPr>
              <w:instrText xml:space="preserve"> PAGEREF _Toc31564866 \h </w:instrText>
            </w:r>
            <w:r w:rsidR="009C061F">
              <w:rPr>
                <w:webHidden/>
              </w:rPr>
            </w:r>
            <w:r w:rsidR="009C061F">
              <w:rPr>
                <w:webHidden/>
              </w:rPr>
              <w:fldChar w:fldCharType="separate"/>
            </w:r>
            <w:r w:rsidR="009C061F">
              <w:rPr>
                <w:webHidden/>
              </w:rPr>
              <w:t>8</w:t>
            </w:r>
            <w:r w:rsidR="009C061F">
              <w:rPr>
                <w:webHidden/>
              </w:rPr>
              <w:fldChar w:fldCharType="end"/>
            </w:r>
          </w:hyperlink>
        </w:p>
        <w:p w14:paraId="6482CBF0" w14:textId="631DC024"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1564855"/>
      <w:r>
        <w:lastRenderedPageBreak/>
        <w:t>Inledning</w:t>
      </w:r>
      <w:bookmarkEnd w:id="1"/>
    </w:p>
    <w:p w14:paraId="4C197F06" w14:textId="3E6AF9FA" w:rsidR="00FD139E" w:rsidRPr="00AB59D3" w:rsidRDefault="00FD139E" w:rsidP="00AB59D3">
      <w:pPr>
        <w:pStyle w:val="HiGBrdtext"/>
      </w:pPr>
      <w:r>
        <w:t>I detta projekt skulle det</w:t>
      </w:r>
      <w:r w:rsidR="00D221F9">
        <w:t xml:space="preserve"> </w:t>
      </w:r>
      <w:r w:rsidR="00AF4FBE">
        <w:t xml:space="preserve">byggas på funktionalitet på det tidigare projektet där vi skulle skapa en dokumenthanterare som kan skapa olika delar av ett dokument. Nu skulle detta förbättras på så sätt att det även skulle finnas konverterare, som kan konvertera dokumentet och dess innehåll till tex HTML, </w:t>
      </w:r>
      <w:r w:rsidR="00AF4FBE">
        <w:t>LATEX</w:t>
      </w:r>
      <w:r w:rsidR="00AF4FBE">
        <w:t xml:space="preserve"> eller MarkDown.</w:t>
      </w:r>
      <w:bookmarkStart w:id="2" w:name="_GoBack"/>
      <w:bookmarkEnd w:id="2"/>
    </w:p>
    <w:p w14:paraId="0B5E2CF3" w14:textId="6151F3F1" w:rsidR="00D07F66" w:rsidRDefault="002A78D2" w:rsidP="001643CD">
      <w:pPr>
        <w:pStyle w:val="HiGRubrik1"/>
      </w:pPr>
      <w:bookmarkStart w:id="3" w:name="_Toc31564856"/>
      <w:r>
        <w:lastRenderedPageBreak/>
        <w:t>Metod</w:t>
      </w:r>
      <w:bookmarkEnd w:id="3"/>
    </w:p>
    <w:p w14:paraId="23532F24" w14:textId="2A034A05"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proofErr w:type="spellStart"/>
      <w:r w:rsidR="00046B93" w:rsidRPr="000F52E4">
        <w:rPr>
          <w:rFonts w:ascii="Consolas" w:hAnsi="Consolas"/>
          <w:sz w:val="22"/>
          <w:szCs w:val="22"/>
        </w:rPr>
        <w:t>Document</w:t>
      </w:r>
      <w:proofErr w:type="spellEnd"/>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proofErr w:type="spellStart"/>
      <w:r w:rsidR="00046B93" w:rsidRPr="000F52E4">
        <w:rPr>
          <w:rFonts w:ascii="Consolas" w:hAnsi="Consolas"/>
          <w:sz w:val="22"/>
          <w:szCs w:val="22"/>
        </w:rPr>
        <w:t>Header</w:t>
      </w:r>
      <w:proofErr w:type="spellEnd"/>
      <w:r w:rsidR="00046B93">
        <w:rPr>
          <w:i/>
          <w:iCs/>
        </w:rPr>
        <w:t xml:space="preserve">, </w:t>
      </w:r>
      <w:proofErr w:type="spellStart"/>
      <w:r w:rsidR="00046B93" w:rsidRPr="000F52E4">
        <w:rPr>
          <w:rFonts w:ascii="Consolas" w:hAnsi="Consolas"/>
          <w:sz w:val="22"/>
          <w:szCs w:val="22"/>
        </w:rPr>
        <w:t>Paragraph</w:t>
      </w:r>
      <w:proofErr w:type="spellEnd"/>
      <w:r w:rsidR="00440964">
        <w:rPr>
          <w:i/>
          <w:iCs/>
        </w:rPr>
        <w:t xml:space="preserve"> </w:t>
      </w:r>
      <w:r w:rsidR="00440964" w:rsidRPr="006E122C">
        <w:t>och</w:t>
      </w:r>
      <w:r w:rsidR="00440964">
        <w:rPr>
          <w:i/>
          <w:iCs/>
        </w:rPr>
        <w:t xml:space="preserve"> </w:t>
      </w:r>
      <w:proofErr w:type="spellStart"/>
      <w:r w:rsidR="00046B93" w:rsidRPr="000F52E4">
        <w:rPr>
          <w:rFonts w:ascii="Consolas" w:hAnsi="Consolas"/>
          <w:sz w:val="22"/>
          <w:szCs w:val="22"/>
        </w:rPr>
        <w:t>CompositeElement</w:t>
      </w:r>
      <w:proofErr w:type="spellEnd"/>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proofErr w:type="spellStart"/>
      <w:proofErr w:type="gramStart"/>
      <w:r w:rsidR="00340491" w:rsidRPr="00E81BF4">
        <w:rPr>
          <w:rFonts w:ascii="Consolas" w:hAnsi="Consolas"/>
          <w:sz w:val="22"/>
          <w:szCs w:val="22"/>
        </w:rPr>
        <w:t>addElement</w:t>
      </w:r>
      <w:proofErr w:type="spellEnd"/>
      <w:r w:rsidR="00340491" w:rsidRPr="00E81BF4">
        <w:rPr>
          <w:rFonts w:ascii="Consolas" w:hAnsi="Consolas"/>
          <w:sz w:val="22"/>
          <w:szCs w:val="22"/>
        </w:rPr>
        <w:t>(</w:t>
      </w:r>
      <w:proofErr w:type="spellStart"/>
      <w:proofErr w:type="gramEnd"/>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proofErr w:type="spellStart"/>
      <w:r w:rsidR="00340491" w:rsidRPr="00E81BF4">
        <w:rPr>
          <w:rFonts w:ascii="Consolas" w:hAnsi="Consolas"/>
          <w:sz w:val="22"/>
          <w:szCs w:val="22"/>
        </w:rPr>
        <w:t>getElements</w:t>
      </w:r>
      <w:proofErr w:type="spellEnd"/>
      <w:r w:rsidR="00340491" w:rsidRPr="00E81BF4">
        <w:rPr>
          <w:rFonts w:ascii="Consolas" w:hAnsi="Consolas"/>
          <w:sz w:val="22"/>
          <w:szCs w:val="22"/>
        </w:rPr>
        <w:t>()</w:t>
      </w:r>
      <w:r w:rsidR="00340491">
        <w:rPr>
          <w:i/>
          <w:iCs/>
        </w:rPr>
        <w:t xml:space="preserve"> </w:t>
      </w:r>
      <w:r w:rsidR="00623193">
        <w:t xml:space="preserve">som </w:t>
      </w:r>
      <w:proofErr w:type="spellStart"/>
      <w:r w:rsidR="00623193" w:rsidRPr="00E81BF4">
        <w:rPr>
          <w:rFonts w:ascii="Consolas" w:hAnsi="Consolas"/>
          <w:sz w:val="22"/>
          <w:szCs w:val="22"/>
        </w:rPr>
        <w:t>CompositeElement</w:t>
      </w:r>
      <w:proofErr w:type="spellEnd"/>
      <w:r w:rsidR="00623193">
        <w:rPr>
          <w:i/>
          <w:iCs/>
        </w:rPr>
        <w:t xml:space="preserve"> </w:t>
      </w:r>
      <w:proofErr w:type="spellStart"/>
      <w:r w:rsidR="00E81BF4" w:rsidRPr="00E81BF4">
        <w:t>instansierar</w:t>
      </w:r>
      <w:proofErr w:type="spellEnd"/>
      <w:r w:rsidR="00E81BF4" w:rsidRPr="00E81BF4">
        <w:t xml:space="preserve">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proofErr w:type="spellStart"/>
      <w:r w:rsidR="00E81BF4" w:rsidRPr="00E81BF4">
        <w:rPr>
          <w:rFonts w:ascii="Consolas" w:hAnsi="Consolas"/>
          <w:sz w:val="22"/>
          <w:szCs w:val="22"/>
        </w:rPr>
        <w:t>Element</w:t>
      </w:r>
      <w:r w:rsidR="00E81BF4">
        <w:t>’s</w:t>
      </w:r>
      <w:proofErr w:type="spellEnd"/>
      <w:r w:rsidR="00E81BF4">
        <w:t xml:space="preserve"> version av </w:t>
      </w:r>
      <w:proofErr w:type="spellStart"/>
      <w:r w:rsidR="00E81BF4" w:rsidRPr="00E81BF4">
        <w:rPr>
          <w:rFonts w:ascii="Consolas" w:hAnsi="Consolas"/>
          <w:sz w:val="22"/>
          <w:szCs w:val="22"/>
        </w:rPr>
        <w:t>addElement</w:t>
      </w:r>
      <w:proofErr w:type="spellEnd"/>
      <w:r w:rsidR="00E81BF4" w:rsidRPr="00E81BF4">
        <w:rPr>
          <w:rFonts w:ascii="Consolas" w:hAnsi="Consolas"/>
          <w:sz w:val="22"/>
          <w:szCs w:val="22"/>
        </w:rPr>
        <w:t>(</w:t>
      </w:r>
      <w:proofErr w:type="spellStart"/>
      <w:r w:rsidR="004C6EE4">
        <w:rPr>
          <w:rFonts w:ascii="Consolas" w:hAnsi="Consolas"/>
          <w:sz w:val="22"/>
          <w:szCs w:val="22"/>
        </w:rPr>
        <w:t>int</w:t>
      </w:r>
      <w:proofErr w:type="spellEnd"/>
      <w:r w:rsidR="004C6EE4">
        <w:rPr>
          <w:rFonts w:ascii="Consolas" w:hAnsi="Consolas"/>
          <w:sz w:val="22"/>
          <w:szCs w:val="22"/>
        </w:rPr>
        <w:t xml:space="preserve"> index, </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w:t>
      </w:r>
      <w:r w:rsidR="004C6EE4">
        <w:t>sub</w:t>
      </w:r>
      <w:r w:rsidR="00E81BF4">
        <w:t xml:space="preserve">klassen </w:t>
      </w:r>
      <w:proofErr w:type="spellStart"/>
      <w:r w:rsidR="00E81BF4" w:rsidRPr="00E81BF4">
        <w:rPr>
          <w:rFonts w:ascii="Consolas" w:hAnsi="Consolas"/>
          <w:sz w:val="22"/>
          <w:szCs w:val="22"/>
        </w:rPr>
        <w:t>CompositeElement</w:t>
      </w:r>
      <w:proofErr w:type="spellEnd"/>
      <w:r w:rsidR="00E81BF4">
        <w:rPr>
          <w:rFonts w:ascii="Consolas" w:hAnsi="Consolas"/>
          <w:sz w:val="22"/>
          <w:szCs w:val="22"/>
        </w:rPr>
        <w:t xml:space="preserve"> </w:t>
      </w:r>
      <w:r w:rsidR="00E81BF4">
        <w:t xml:space="preserve">ska kunna implementera metoden genom överskuggning, samma sak gäller även för metoden </w:t>
      </w:r>
      <w:proofErr w:type="spellStart"/>
      <w:r w:rsidR="00E81BF4" w:rsidRPr="00E81BF4">
        <w:rPr>
          <w:rFonts w:ascii="Consolas" w:hAnsi="Consolas"/>
          <w:sz w:val="22"/>
          <w:szCs w:val="22"/>
        </w:rPr>
        <w:t>getElements</w:t>
      </w:r>
      <w:proofErr w:type="spellEnd"/>
      <w:r w:rsidR="00E81BF4" w:rsidRPr="00E81BF4">
        <w:rPr>
          <w:rFonts w:ascii="Consolas" w:hAnsi="Consolas"/>
          <w:sz w:val="22"/>
          <w:szCs w:val="22"/>
        </w:rPr>
        <w:t>()</w:t>
      </w:r>
      <w:r w:rsidR="006E122C">
        <w:t xml:space="preserve"> som returnerar värdet </w:t>
      </w:r>
      <w:proofErr w:type="spellStart"/>
      <w:r w:rsidR="006E122C" w:rsidRPr="006E122C">
        <w:rPr>
          <w:rFonts w:ascii="Consolas" w:hAnsi="Consolas"/>
          <w:sz w:val="22"/>
          <w:szCs w:val="22"/>
        </w:rPr>
        <w:t>null</w:t>
      </w:r>
      <w:proofErr w:type="spellEnd"/>
      <w:r w:rsidR="006E122C">
        <w:t xml:space="preserve"> i klassen </w:t>
      </w:r>
      <w:r w:rsidR="006E122C" w:rsidRPr="006E122C">
        <w:rPr>
          <w:rFonts w:ascii="Consolas" w:hAnsi="Consolas"/>
          <w:sz w:val="22"/>
          <w:szCs w:val="22"/>
        </w:rPr>
        <w:t>Element</w:t>
      </w:r>
      <w:r w:rsidR="006E122C">
        <w:t xml:space="preserve"> och listan av alla element som ett </w:t>
      </w:r>
      <w:proofErr w:type="spellStart"/>
      <w:r w:rsidR="006E122C" w:rsidRPr="006E122C">
        <w:rPr>
          <w:rFonts w:ascii="Consolas" w:hAnsi="Consolas"/>
          <w:sz w:val="22"/>
          <w:szCs w:val="22"/>
        </w:rPr>
        <w:t>CompositeElement</w:t>
      </w:r>
      <w:proofErr w:type="spellEnd"/>
      <w:r w:rsidR="006E122C">
        <w:t xml:space="preserve"> håller i.</w:t>
      </w:r>
      <w:r w:rsidR="00B437D0">
        <w:t xml:space="preserve"> Även två olika varianter av publika borttagningsmetoder som verkar på listan </w:t>
      </w:r>
      <w:r w:rsidR="00B437D0" w:rsidRPr="00B437D0">
        <w:rPr>
          <w:rFonts w:ascii="Consolas" w:hAnsi="Consolas"/>
          <w:sz w:val="22"/>
          <w:szCs w:val="22"/>
        </w:rPr>
        <w:t>Elements</w:t>
      </w:r>
      <w:r w:rsidR="00B437D0">
        <w:t xml:space="preserve"> skapades där den ena tar emot ett index för objektet som skall tas bort och den andra</w:t>
      </w:r>
      <w:r w:rsidR="000232C0">
        <w:t xml:space="preserve"> det objekt</w:t>
      </w:r>
      <w:r w:rsidR="00B437D0">
        <w:t xml:space="preserve"> som skall tas bort</w:t>
      </w:r>
      <w:r w:rsidR="000232C0">
        <w:t xml:space="preserve"> från listan</w:t>
      </w:r>
      <w:r w:rsidR="00B437D0">
        <w:t>.</w:t>
      </w:r>
      <w:r w:rsidR="000232C0">
        <w:t xml:space="preserve"> </w:t>
      </w:r>
      <w:r w:rsidR="00FC7E72">
        <w:t xml:space="preserve">Klassen </w:t>
      </w:r>
      <w:r w:rsidR="006E122C" w:rsidRPr="006E122C">
        <w:rPr>
          <w:rFonts w:ascii="Consolas" w:hAnsi="Consolas"/>
          <w:sz w:val="22"/>
          <w:szCs w:val="22"/>
        </w:rPr>
        <w:t>Element</w:t>
      </w:r>
      <w:r w:rsidR="006E122C">
        <w:t xml:space="preserve"> definierades</w:t>
      </w:r>
      <w:r w:rsidR="00FC7E72">
        <w:t xml:space="preserve"> </w:t>
      </w:r>
      <w:r w:rsidR="006E122C">
        <w:t xml:space="preserve">som en abstrakt klass vilket motverkar att </w:t>
      </w:r>
      <w:r w:rsidR="00FC7E72">
        <w:t>objekt av den klassen</w:t>
      </w:r>
      <w:r w:rsidR="006E122C">
        <w:t xml:space="preserve"> </w:t>
      </w:r>
      <w:proofErr w:type="spellStart"/>
      <w:r w:rsidR="006E122C">
        <w:t>instansieras</w:t>
      </w:r>
      <w:proofErr w:type="spellEnd"/>
      <w:r w:rsidR="006E122C">
        <w:t xml:space="preserve">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4" w:name="_Toc31564857"/>
      <w:r>
        <w:lastRenderedPageBreak/>
        <w:t>Resultat</w:t>
      </w:r>
      <w:bookmarkEnd w:id="4"/>
    </w:p>
    <w:p w14:paraId="3F9EBDFC" w14:textId="6430F130" w:rsidR="00C60ED3" w:rsidRDefault="00C60ED3" w:rsidP="00C60ED3">
      <w:pPr>
        <w:pStyle w:val="HiGBrdtext"/>
        <w:keepNext/>
      </w:pPr>
      <w:r>
        <w:t xml:space="preserve">Det slutgiltiga programmet är ett väldigt generiskt sådant där man genom </w:t>
      </w:r>
      <w:proofErr w:type="spellStart"/>
      <w:r>
        <w:t>hårdkodning</w:t>
      </w:r>
      <w:proofErr w:type="spellEnd"/>
      <w:r>
        <w:t xml:space="preserve"> kan skapa element, bestämma texter för dessa och även hämta </w:t>
      </w:r>
      <w:r w:rsidR="00623193">
        <w:t>samt skriva ut dem</w:t>
      </w:r>
      <w:r>
        <w:t xml:space="preserve">. Alla element hamnar i en lista som finns i </w:t>
      </w:r>
      <w:proofErr w:type="spellStart"/>
      <w:r w:rsidRPr="00C60ED3">
        <w:rPr>
          <w:i/>
          <w:iCs/>
        </w:rPr>
        <w:t>Document</w:t>
      </w:r>
      <w:proofErr w:type="spellEnd"/>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konsolen. Composite element byggdes på så sätt att det i sig själv 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proofErr w:type="spellStart"/>
      <w:r w:rsidRPr="00340491">
        <w:rPr>
          <w:i/>
          <w:iCs/>
        </w:rPr>
        <w:t>ElementFactory</w:t>
      </w:r>
      <w:proofErr w:type="spellEnd"/>
      <w:r>
        <w:t xml:space="preserve">, den används av </w:t>
      </w:r>
      <w:proofErr w:type="spellStart"/>
      <w:r>
        <w:rPr>
          <w:i/>
          <w:iCs/>
        </w:rPr>
        <w:t>Document</w:t>
      </w:r>
      <w:proofErr w:type="spellEnd"/>
      <w:r>
        <w:rPr>
          <w:i/>
          <w:iCs/>
        </w:rPr>
        <w:t xml:space="preserve"> </w:t>
      </w:r>
      <w:r>
        <w:t xml:space="preserve">för att skapa olika </w:t>
      </w:r>
      <w:r>
        <w:rPr>
          <w:i/>
          <w:iCs/>
        </w:rPr>
        <w:t xml:space="preserve">Element. </w:t>
      </w:r>
      <w:proofErr w:type="spellStart"/>
      <w:r>
        <w:rPr>
          <w:i/>
          <w:iCs/>
        </w:rPr>
        <w:t>ElementFactory</w:t>
      </w:r>
      <w:proofErr w:type="spellEnd"/>
      <w:r>
        <w:rPr>
          <w:i/>
          <w:iCs/>
        </w:rPr>
        <w:t xml:space="preserve"> </w:t>
      </w:r>
      <w:r>
        <w:t xml:space="preserve">är som namnet berättar – av designmönstret </w:t>
      </w:r>
      <w:proofErr w:type="spellStart"/>
      <w:r>
        <w:t>Factory</w:t>
      </w:r>
      <w:proofErr w:type="spellEnd"/>
      <w:r>
        <w:t xml:space="preserve"> och även Singleton. </w:t>
      </w:r>
      <w:proofErr w:type="spellStart"/>
      <w:r w:rsidR="000553B6">
        <w:rPr>
          <w:i/>
          <w:iCs/>
        </w:rPr>
        <w:t>Document</w:t>
      </w:r>
      <w:proofErr w:type="spellEnd"/>
      <w:r w:rsidR="000553B6">
        <w:rPr>
          <w:i/>
          <w:iCs/>
        </w:rPr>
        <w:t xml:space="preserve"> </w:t>
      </w:r>
      <w:r w:rsidR="000553B6">
        <w:t xml:space="preserve">fungerar som en </w:t>
      </w:r>
      <w:proofErr w:type="spellStart"/>
      <w:r w:rsidR="000553B6">
        <w:t>Facade</w:t>
      </w:r>
      <w:proofErr w:type="spellEnd"/>
      <w:r w:rsidR="000553B6">
        <w:t xml:space="preserve"> i detta projekt och innehåller implicit även en </w:t>
      </w:r>
      <w:proofErr w:type="spellStart"/>
      <w:r w:rsidR="000553B6">
        <w:t>Iterator</w:t>
      </w:r>
      <w:proofErr w:type="spellEnd"/>
      <w:r w:rsidR="000553B6">
        <w:t>. Element och dess relation till subklasserna följer mönstret Composite</w:t>
      </w:r>
      <w:r w:rsidR="00790DCA">
        <w:t>.</w:t>
      </w:r>
    </w:p>
    <w:p w14:paraId="270F78CC" w14:textId="603FAA3B" w:rsidR="00790DCA" w:rsidRDefault="00F11308" w:rsidP="00790DCA">
      <w:pPr>
        <w:pStyle w:val="HiGBrdtext"/>
        <w:keepNext/>
      </w:pPr>
      <w:r>
        <w:rPr>
          <w:noProof/>
        </w:rPr>
        <w:drawing>
          <wp:inline distT="0" distB="0" distL="0" distR="0" wp14:anchorId="6C0F82BE" wp14:editId="207EEA3A">
            <wp:extent cx="5039360" cy="5478780"/>
            <wp:effectExtent l="0" t="0" r="889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5478780"/>
                    </a:xfrm>
                    <a:prstGeom prst="rect">
                      <a:avLst/>
                    </a:prstGeom>
                    <a:noFill/>
                    <a:ln>
                      <a:noFill/>
                    </a:ln>
                  </pic:spPr>
                </pic:pic>
              </a:graphicData>
            </a:graphic>
          </wp:inline>
        </w:drawing>
      </w:r>
    </w:p>
    <w:p w14:paraId="7F805FD8" w14:textId="61510C15" w:rsidR="00790DCA" w:rsidRDefault="00790DCA" w:rsidP="00F11308">
      <w:pPr>
        <w:pStyle w:val="HiGFigurbeskrivning"/>
        <w:rPr>
          <w:sz w:val="26"/>
          <w:szCs w:val="26"/>
        </w:rPr>
      </w:pPr>
      <w:r>
        <w:t xml:space="preserve">Figur </w:t>
      </w:r>
      <w:fldSimple w:instr=" SEQ Figur \* ARABIC ">
        <w:r>
          <w:rPr>
            <w:noProof/>
          </w:rPr>
          <w:t>1</w:t>
        </w:r>
      </w:fldSimple>
      <w:r w:rsidR="00F11308">
        <w:t>:</w:t>
      </w:r>
      <w:r>
        <w:t xml:space="preserve"> UML klassdiagram</w:t>
      </w:r>
      <w:r w:rsidR="00F673F6">
        <w:t xml:space="preserve"> av systemet.</w:t>
      </w:r>
    </w:p>
    <w:p w14:paraId="6477E998" w14:textId="489A08A2" w:rsidR="00582748" w:rsidRDefault="00664A26" w:rsidP="0043616A">
      <w:pPr>
        <w:pStyle w:val="HiGRubrik1"/>
      </w:pPr>
      <w:bookmarkStart w:id="5" w:name="_Toc31564858"/>
      <w:r>
        <w:lastRenderedPageBreak/>
        <w:t>Diskussion</w:t>
      </w:r>
      <w:bookmarkEnd w:id="5"/>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w:t>
      </w:r>
      <w:proofErr w:type="spellStart"/>
      <w:r>
        <w:t>Visitor</w:t>
      </w:r>
      <w:proofErr w:type="spellEnd"/>
      <w:r>
        <w:t xml:space="preserve">) och hur det ska användas rent praktiskt. </w:t>
      </w:r>
    </w:p>
    <w:p w14:paraId="18F5D987" w14:textId="03FF47AF" w:rsidR="00623193" w:rsidRDefault="00FC6D42" w:rsidP="00623193">
      <w:pPr>
        <w:pStyle w:val="HiGBrdtext"/>
      </w:pPr>
      <w:r>
        <w:t>Såvida vi inte missförstått uppgiften väldigt mycket (tillsammans med några kurskamrater) så anser vi att det var en lagom stor uppgift för en vecka och det svåraste var som sagt att få ner faktisk kod trots så hög abstraktion. Något vi tydligen behöver jobba mer med</w:t>
      </w:r>
      <w:r w:rsidR="00D63DDB">
        <w:t>.</w:t>
      </w:r>
    </w:p>
    <w:p w14:paraId="736DB87F" w14:textId="534BDB9E" w:rsidR="00EF43A3" w:rsidRDefault="00EF43A3" w:rsidP="00623193">
      <w:pPr>
        <w:pStyle w:val="HiGBrdtext"/>
      </w:pPr>
    </w:p>
    <w:p w14:paraId="2035236D" w14:textId="319CDD12" w:rsidR="00EF43A3" w:rsidRDefault="00EF43A3" w:rsidP="00623193">
      <w:pPr>
        <w:pStyle w:val="HiGBrdtext"/>
      </w:pPr>
    </w:p>
    <w:p w14:paraId="69D9D886" w14:textId="6554767A" w:rsidR="00EF43A3" w:rsidRDefault="00EF43A3" w:rsidP="00623193">
      <w:pPr>
        <w:pStyle w:val="HiGBrdtext"/>
      </w:pPr>
    </w:p>
    <w:p w14:paraId="74521270" w14:textId="0B9A5704" w:rsidR="00EF43A3" w:rsidRDefault="00EF43A3" w:rsidP="00623193">
      <w:pPr>
        <w:pStyle w:val="HiGBrdtext"/>
      </w:pPr>
    </w:p>
    <w:p w14:paraId="3B08DF8A" w14:textId="5E74759E" w:rsidR="00EF43A3" w:rsidRDefault="00EF43A3" w:rsidP="00623193">
      <w:pPr>
        <w:pStyle w:val="HiGBrdtext"/>
      </w:pPr>
    </w:p>
    <w:p w14:paraId="34D108FD" w14:textId="52529C8A" w:rsidR="00EF43A3" w:rsidRDefault="00EF43A3" w:rsidP="00623193">
      <w:pPr>
        <w:pStyle w:val="HiGBrdtext"/>
      </w:pPr>
    </w:p>
    <w:p w14:paraId="464C30AD" w14:textId="73F42ED1" w:rsidR="00EF43A3" w:rsidRDefault="00EF43A3" w:rsidP="00623193">
      <w:pPr>
        <w:pStyle w:val="HiGBrdtext"/>
      </w:pPr>
    </w:p>
    <w:p w14:paraId="79B4FD2F" w14:textId="2F61FE9E" w:rsidR="00EF43A3" w:rsidRDefault="00EF43A3" w:rsidP="00623193">
      <w:pPr>
        <w:pStyle w:val="HiGBrdtext"/>
      </w:pPr>
    </w:p>
    <w:p w14:paraId="5D71C7B1" w14:textId="7106B866" w:rsidR="00EF43A3" w:rsidRDefault="00EF43A3" w:rsidP="00623193">
      <w:pPr>
        <w:pStyle w:val="HiGBrdtext"/>
      </w:pPr>
    </w:p>
    <w:p w14:paraId="29DD1EDC" w14:textId="22F5B6DD" w:rsidR="00EF43A3" w:rsidRDefault="00EF43A3" w:rsidP="00623193">
      <w:pPr>
        <w:pStyle w:val="HiGBrdtext"/>
      </w:pPr>
    </w:p>
    <w:p w14:paraId="47750710" w14:textId="6F9CD54A" w:rsidR="00EF43A3" w:rsidRDefault="00EF43A3" w:rsidP="00623193">
      <w:pPr>
        <w:pStyle w:val="HiGBrdtext"/>
      </w:pPr>
    </w:p>
    <w:p w14:paraId="6EAF67F9" w14:textId="5A34B178" w:rsidR="00EF43A3" w:rsidRDefault="00EF43A3" w:rsidP="00623193">
      <w:pPr>
        <w:pStyle w:val="HiGBrdtext"/>
      </w:pPr>
    </w:p>
    <w:p w14:paraId="328925BB" w14:textId="5279484E" w:rsidR="00EF43A3" w:rsidRDefault="00EF43A3" w:rsidP="00623193">
      <w:pPr>
        <w:pStyle w:val="HiGBrdtext"/>
      </w:pPr>
    </w:p>
    <w:p w14:paraId="11D7BC38" w14:textId="1C5C68B1" w:rsidR="00EF43A3" w:rsidRDefault="00EF43A3" w:rsidP="00623193">
      <w:pPr>
        <w:pStyle w:val="HiGBrdtext"/>
      </w:pPr>
    </w:p>
    <w:p w14:paraId="2029188F" w14:textId="639FD9A6" w:rsidR="00EF43A3" w:rsidRDefault="00EF43A3" w:rsidP="00623193">
      <w:pPr>
        <w:pStyle w:val="HiGBrdtext"/>
      </w:pPr>
    </w:p>
    <w:p w14:paraId="066D9BE3" w14:textId="3601FA21" w:rsidR="00EF43A3" w:rsidRDefault="00EF43A3" w:rsidP="00623193">
      <w:pPr>
        <w:pStyle w:val="HiGBrdtext"/>
      </w:pPr>
    </w:p>
    <w:p w14:paraId="04E59357" w14:textId="765231CA" w:rsidR="00EF43A3" w:rsidRDefault="00EF43A3" w:rsidP="00623193">
      <w:pPr>
        <w:pStyle w:val="HiGBrdtext"/>
      </w:pPr>
    </w:p>
    <w:p w14:paraId="4A4D13A2" w14:textId="09F7146F" w:rsidR="00EF43A3" w:rsidRDefault="00EF43A3" w:rsidP="00623193">
      <w:pPr>
        <w:pStyle w:val="HiGBrdtext"/>
      </w:pPr>
    </w:p>
    <w:p w14:paraId="66D78CFC" w14:textId="76489542" w:rsidR="00EF43A3" w:rsidRDefault="00EF43A3" w:rsidP="00623193">
      <w:pPr>
        <w:pStyle w:val="HiGBrdtext"/>
      </w:pPr>
    </w:p>
    <w:p w14:paraId="5992EC87" w14:textId="7488D214" w:rsidR="00EF43A3" w:rsidRDefault="00EF43A3" w:rsidP="00623193">
      <w:pPr>
        <w:pStyle w:val="HiGBrdtext"/>
      </w:pPr>
    </w:p>
    <w:p w14:paraId="3FF03DB4" w14:textId="7E7C06B7" w:rsidR="00EF43A3" w:rsidRDefault="00EF43A3" w:rsidP="00623193">
      <w:pPr>
        <w:pStyle w:val="HiGBrdtext"/>
      </w:pPr>
    </w:p>
    <w:p w14:paraId="771AA2FF" w14:textId="0C949729" w:rsidR="00EF43A3" w:rsidRDefault="00EF43A3" w:rsidP="00EF43A3">
      <w:pPr>
        <w:pStyle w:val="HiGRubrik1"/>
      </w:pPr>
      <w:bookmarkStart w:id="6" w:name="_Toc31564859"/>
      <w:r>
        <w:lastRenderedPageBreak/>
        <w:t>Bilaga – kodlistningar</w:t>
      </w:r>
      <w:bookmarkEnd w:id="6"/>
    </w:p>
    <w:p w14:paraId="49E43AAF" w14:textId="34C90CBD" w:rsidR="00EF43A3" w:rsidRDefault="00EF43A3" w:rsidP="00EF43A3">
      <w:pPr>
        <w:pStyle w:val="HiGRubrik2"/>
      </w:pPr>
      <w:bookmarkStart w:id="7" w:name="_Toc31564860"/>
      <w:r>
        <w:t>Klassen Element</w:t>
      </w:r>
      <w:bookmarkEnd w:id="7"/>
    </w:p>
    <w:p w14:paraId="1FFA8DAC" w14:textId="61E284EA" w:rsidR="00EF43A3" w:rsidRDefault="00EF43A3" w:rsidP="00EF43A3">
      <w:pPr>
        <w:pStyle w:val="HiGBrdtext"/>
      </w:pPr>
      <w:r w:rsidRPr="00EF43A3">
        <w:rPr>
          <w:noProof/>
        </w:rPr>
        <w:drawing>
          <wp:inline distT="0" distB="0" distL="0" distR="0" wp14:anchorId="79F16457" wp14:editId="3CA35AE3">
            <wp:extent cx="4191363" cy="552497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524979"/>
                    </a:xfrm>
                    <a:prstGeom prst="rect">
                      <a:avLst/>
                    </a:prstGeom>
                  </pic:spPr>
                </pic:pic>
              </a:graphicData>
            </a:graphic>
          </wp:inline>
        </w:drawing>
      </w:r>
    </w:p>
    <w:p w14:paraId="4A11E5AA" w14:textId="53025C8A" w:rsidR="00EF43A3" w:rsidRDefault="00EF43A3" w:rsidP="00EF43A3">
      <w:pPr>
        <w:pStyle w:val="HiGRubrik2"/>
      </w:pPr>
      <w:bookmarkStart w:id="8" w:name="_Toc31564861"/>
      <w:r>
        <w:lastRenderedPageBreak/>
        <w:t xml:space="preserve">Klassen </w:t>
      </w:r>
      <w:proofErr w:type="spellStart"/>
      <w:r>
        <w:t>CompositeElement</w:t>
      </w:r>
      <w:bookmarkEnd w:id="8"/>
      <w:proofErr w:type="spellEnd"/>
    </w:p>
    <w:p w14:paraId="1CA50DF9" w14:textId="0F9B0E6D" w:rsidR="00EF43A3" w:rsidRDefault="00EF43A3" w:rsidP="00EF43A3">
      <w:pPr>
        <w:pStyle w:val="HiGBrdtext"/>
      </w:pPr>
      <w:r w:rsidRPr="00EF43A3">
        <w:rPr>
          <w:noProof/>
        </w:rPr>
        <w:drawing>
          <wp:inline distT="0" distB="0" distL="0" distR="0" wp14:anchorId="144D5E5B" wp14:editId="772989DE">
            <wp:extent cx="4427604" cy="6439458"/>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604" cy="6439458"/>
                    </a:xfrm>
                    <a:prstGeom prst="rect">
                      <a:avLst/>
                    </a:prstGeom>
                  </pic:spPr>
                </pic:pic>
              </a:graphicData>
            </a:graphic>
          </wp:inline>
        </w:drawing>
      </w:r>
    </w:p>
    <w:p w14:paraId="4A8519FA" w14:textId="7B5327A1" w:rsidR="00EF43A3" w:rsidRDefault="00EF43A3" w:rsidP="00EF43A3">
      <w:pPr>
        <w:pStyle w:val="HiGRubrik2"/>
      </w:pPr>
      <w:bookmarkStart w:id="9" w:name="_Toc31564862"/>
      <w:r>
        <w:t xml:space="preserve">Klassen </w:t>
      </w:r>
      <w:proofErr w:type="spellStart"/>
      <w:r>
        <w:t>Header</w:t>
      </w:r>
      <w:bookmarkEnd w:id="9"/>
      <w:proofErr w:type="spellEnd"/>
    </w:p>
    <w:p w14:paraId="40243BE2" w14:textId="4FA38BF0" w:rsidR="00EF43A3" w:rsidRDefault="00EF43A3" w:rsidP="00EF43A3">
      <w:pPr>
        <w:pStyle w:val="HiGBrdtext"/>
      </w:pPr>
      <w:r w:rsidRPr="00EF43A3">
        <w:rPr>
          <w:noProof/>
        </w:rPr>
        <w:drawing>
          <wp:inline distT="0" distB="0" distL="0" distR="0" wp14:anchorId="55FCDC06" wp14:editId="6091ACEB">
            <wp:extent cx="3063505" cy="1592718"/>
            <wp:effectExtent l="0" t="0" r="3810" b="762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1592718"/>
                    </a:xfrm>
                    <a:prstGeom prst="rect">
                      <a:avLst/>
                    </a:prstGeom>
                  </pic:spPr>
                </pic:pic>
              </a:graphicData>
            </a:graphic>
          </wp:inline>
        </w:drawing>
      </w:r>
    </w:p>
    <w:p w14:paraId="503C447D" w14:textId="6FF088AF" w:rsidR="00EF43A3" w:rsidRDefault="00EF43A3" w:rsidP="00EF43A3">
      <w:pPr>
        <w:pStyle w:val="HiGRubrik2"/>
      </w:pPr>
      <w:bookmarkStart w:id="10" w:name="_Toc31564863"/>
      <w:r>
        <w:lastRenderedPageBreak/>
        <w:t xml:space="preserve">Klassen </w:t>
      </w:r>
      <w:proofErr w:type="spellStart"/>
      <w:r>
        <w:t>Paragraph</w:t>
      </w:r>
      <w:bookmarkEnd w:id="10"/>
      <w:proofErr w:type="spellEnd"/>
    </w:p>
    <w:p w14:paraId="79B89449" w14:textId="0D4B22E6" w:rsidR="00EF43A3" w:rsidRDefault="00EF43A3" w:rsidP="00EF43A3">
      <w:pPr>
        <w:pStyle w:val="HiGBrdtext"/>
      </w:pPr>
      <w:r w:rsidRPr="00EF43A3">
        <w:rPr>
          <w:noProof/>
        </w:rPr>
        <w:drawing>
          <wp:inline distT="0" distB="0" distL="0" distR="0" wp14:anchorId="020707BC" wp14:editId="62C07B68">
            <wp:extent cx="3383573" cy="1630821"/>
            <wp:effectExtent l="0" t="0" r="762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1630821"/>
                    </a:xfrm>
                    <a:prstGeom prst="rect">
                      <a:avLst/>
                    </a:prstGeom>
                  </pic:spPr>
                </pic:pic>
              </a:graphicData>
            </a:graphic>
          </wp:inline>
        </w:drawing>
      </w:r>
    </w:p>
    <w:p w14:paraId="16867B11" w14:textId="2DBA8976" w:rsidR="00EF43A3" w:rsidRDefault="00EF43A3" w:rsidP="00EF43A3">
      <w:pPr>
        <w:pStyle w:val="HiGRubrik2"/>
      </w:pPr>
      <w:bookmarkStart w:id="11" w:name="_Toc31564864"/>
      <w:r>
        <w:t xml:space="preserve">Klassen </w:t>
      </w:r>
      <w:proofErr w:type="spellStart"/>
      <w:r>
        <w:t>ElementFactory</w:t>
      </w:r>
      <w:bookmarkEnd w:id="11"/>
      <w:proofErr w:type="spellEnd"/>
    </w:p>
    <w:p w14:paraId="68383D72" w14:textId="45BD70D3" w:rsidR="00EF43A3" w:rsidRDefault="00EF43A3" w:rsidP="00EF43A3">
      <w:pPr>
        <w:pStyle w:val="HiGBrdtext"/>
      </w:pPr>
      <w:r w:rsidRPr="00EF43A3">
        <w:rPr>
          <w:noProof/>
        </w:rPr>
        <w:drawing>
          <wp:inline distT="0" distB="0" distL="0" distR="0" wp14:anchorId="5975467B" wp14:editId="4DDD817D">
            <wp:extent cx="5039360" cy="6033135"/>
            <wp:effectExtent l="0" t="0" r="889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360" cy="6033135"/>
                    </a:xfrm>
                    <a:prstGeom prst="rect">
                      <a:avLst/>
                    </a:prstGeom>
                  </pic:spPr>
                </pic:pic>
              </a:graphicData>
            </a:graphic>
          </wp:inline>
        </w:drawing>
      </w:r>
    </w:p>
    <w:p w14:paraId="0F9E3562" w14:textId="7B2FC735" w:rsidR="00EF43A3" w:rsidRDefault="00EF43A3" w:rsidP="00EF43A3">
      <w:pPr>
        <w:pStyle w:val="HiGRubrik2"/>
      </w:pPr>
      <w:bookmarkStart w:id="12" w:name="_Toc31564865"/>
      <w:r>
        <w:lastRenderedPageBreak/>
        <w:t xml:space="preserve">Klassen </w:t>
      </w:r>
      <w:proofErr w:type="spellStart"/>
      <w:r>
        <w:t>Document</w:t>
      </w:r>
      <w:bookmarkEnd w:id="12"/>
      <w:proofErr w:type="spellEnd"/>
    </w:p>
    <w:p w14:paraId="72FA40F3" w14:textId="02D302F4" w:rsidR="00EF43A3" w:rsidRDefault="00EF43A3" w:rsidP="00EF43A3">
      <w:pPr>
        <w:pStyle w:val="HiGBrdtext"/>
      </w:pPr>
      <w:r w:rsidRPr="00EF43A3">
        <w:rPr>
          <w:noProof/>
        </w:rPr>
        <w:drawing>
          <wp:inline distT="0" distB="0" distL="0" distR="0" wp14:anchorId="0162B478" wp14:editId="33955462">
            <wp:extent cx="5039360" cy="4170045"/>
            <wp:effectExtent l="0" t="0" r="8890" b="190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360" cy="4170045"/>
                    </a:xfrm>
                    <a:prstGeom prst="rect">
                      <a:avLst/>
                    </a:prstGeom>
                  </pic:spPr>
                </pic:pic>
              </a:graphicData>
            </a:graphic>
          </wp:inline>
        </w:drawing>
      </w:r>
    </w:p>
    <w:p w14:paraId="74250BD3" w14:textId="64D651BB" w:rsidR="00EF43A3" w:rsidRDefault="00EF43A3" w:rsidP="00EF43A3">
      <w:pPr>
        <w:pStyle w:val="HiGRubrik2"/>
      </w:pPr>
      <w:bookmarkStart w:id="13" w:name="_Toc31564866"/>
      <w:r>
        <w:t>Klassen Main</w:t>
      </w:r>
      <w:bookmarkEnd w:id="13"/>
    </w:p>
    <w:p w14:paraId="0D0A5A0A" w14:textId="6BB5C180" w:rsidR="00EF43A3" w:rsidRPr="00EF43A3" w:rsidRDefault="00EF43A3" w:rsidP="00EF43A3">
      <w:pPr>
        <w:pStyle w:val="HiGBrdtext"/>
      </w:pPr>
      <w:r w:rsidRPr="00EF43A3">
        <w:rPr>
          <w:noProof/>
        </w:rPr>
        <w:drawing>
          <wp:inline distT="0" distB="0" distL="0" distR="0" wp14:anchorId="36CD4423" wp14:editId="110DF09B">
            <wp:extent cx="5039360" cy="3140710"/>
            <wp:effectExtent l="0" t="0" r="889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360" cy="3140710"/>
                    </a:xfrm>
                    <a:prstGeom prst="rect">
                      <a:avLst/>
                    </a:prstGeom>
                  </pic:spPr>
                </pic:pic>
              </a:graphicData>
            </a:graphic>
          </wp:inline>
        </w:drawing>
      </w:r>
    </w:p>
    <w:sectPr w:rsidR="00EF43A3" w:rsidRPr="00EF43A3" w:rsidSect="003A0F07">
      <w:footerReference w:type="default" r:id="rId17"/>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654F7" w14:textId="77777777" w:rsidR="007C3C4D" w:rsidRDefault="007C3C4D" w:rsidP="004C26C0">
      <w:r>
        <w:separator/>
      </w:r>
    </w:p>
  </w:endnote>
  <w:endnote w:type="continuationSeparator" w:id="0">
    <w:p w14:paraId="2DAAC943" w14:textId="77777777" w:rsidR="007C3C4D" w:rsidRDefault="007C3C4D"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707C9" w14:textId="77777777" w:rsidR="007C3C4D" w:rsidRDefault="007C3C4D" w:rsidP="004C26C0">
      <w:r>
        <w:separator/>
      </w:r>
    </w:p>
  </w:footnote>
  <w:footnote w:type="continuationSeparator" w:id="0">
    <w:p w14:paraId="792C86ED" w14:textId="77777777" w:rsidR="007C3C4D" w:rsidRDefault="007C3C4D"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232C0"/>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0AC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475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C6EE4"/>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D2C5A"/>
    <w:rsid w:val="006E122C"/>
    <w:rsid w:val="006E766D"/>
    <w:rsid w:val="006F1752"/>
    <w:rsid w:val="006F3F05"/>
    <w:rsid w:val="00704ECE"/>
    <w:rsid w:val="00721836"/>
    <w:rsid w:val="00721BC8"/>
    <w:rsid w:val="00721F47"/>
    <w:rsid w:val="007326AC"/>
    <w:rsid w:val="007414FA"/>
    <w:rsid w:val="00745935"/>
    <w:rsid w:val="00754FEA"/>
    <w:rsid w:val="00766D5F"/>
    <w:rsid w:val="00790DCA"/>
    <w:rsid w:val="007966D4"/>
    <w:rsid w:val="007B7BFA"/>
    <w:rsid w:val="007C3C4D"/>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1F"/>
    <w:rsid w:val="009C067A"/>
    <w:rsid w:val="009C363C"/>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AF4FBE"/>
    <w:rsid w:val="00B14204"/>
    <w:rsid w:val="00B16945"/>
    <w:rsid w:val="00B21020"/>
    <w:rsid w:val="00B36A32"/>
    <w:rsid w:val="00B40C3D"/>
    <w:rsid w:val="00B41661"/>
    <w:rsid w:val="00B42DC3"/>
    <w:rsid w:val="00B437D0"/>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577AB"/>
    <w:rsid w:val="00C60ED3"/>
    <w:rsid w:val="00C76D79"/>
    <w:rsid w:val="00C941CF"/>
    <w:rsid w:val="00C978F5"/>
    <w:rsid w:val="00D00782"/>
    <w:rsid w:val="00D07F66"/>
    <w:rsid w:val="00D221F9"/>
    <w:rsid w:val="00D30B0B"/>
    <w:rsid w:val="00D40E51"/>
    <w:rsid w:val="00D63DDB"/>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3A3"/>
    <w:rsid w:val="00EF44D6"/>
    <w:rsid w:val="00F11308"/>
    <w:rsid w:val="00F12ABE"/>
    <w:rsid w:val="00F13E64"/>
    <w:rsid w:val="00F21568"/>
    <w:rsid w:val="00F230AD"/>
    <w:rsid w:val="00F47869"/>
    <w:rsid w:val="00F5425B"/>
    <w:rsid w:val="00F576AB"/>
    <w:rsid w:val="00F66605"/>
    <w:rsid w:val="00F673F6"/>
    <w:rsid w:val="00F714AE"/>
    <w:rsid w:val="00F72145"/>
    <w:rsid w:val="00F803DD"/>
    <w:rsid w:val="00F82602"/>
    <w:rsid w:val="00F8281F"/>
    <w:rsid w:val="00F951F4"/>
    <w:rsid w:val="00F95B69"/>
    <w:rsid w:val="00F9666D"/>
    <w:rsid w:val="00FB2633"/>
    <w:rsid w:val="00FB60E4"/>
    <w:rsid w:val="00FC6D42"/>
    <w:rsid w:val="00FC7E7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BB9A1E67-3BF7-4350-98F0-2F58555D8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6</TotalTime>
  <Pages>10</Pages>
  <Words>762</Words>
  <Characters>4044</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2</vt:lpstr>
      <vt:lpstr/>
    </vt:vector>
  </TitlesOfParts>
  <Company>Högskolan i Gävle</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Hanna Medén</cp:lastModifiedBy>
  <cp:revision>2</cp:revision>
  <cp:lastPrinted>2020-01-27T04:01:00Z</cp:lastPrinted>
  <dcterms:created xsi:type="dcterms:W3CDTF">2020-02-07T12:22:00Z</dcterms:created>
  <dcterms:modified xsi:type="dcterms:W3CDTF">2020-02-07T12:22:00Z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